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js设计模式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单例模式（Singleton）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专业解释：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单例模式是一种确保在任何情况下一个类仅有一个实例，并提供全局访问点的设计模式。它主要用于控制对全局唯一资源的访问。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通俗理解：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就好比一座城市里只有一座供水站，不论你需要从哪里取水，都只能通过这个供水站来获取，而且全市人民共用的是同一座供水站。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优点：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节约系统资源，对于那些需要频繁创建和销毁的对象，单例模式可以提高系统性能。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提供了全局访问点，对象间通信更简单。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缺点：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不适用于多线程环境，可能会引起线程安全问题。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单例对象的状态，对于依赖它的对象可能不易处理。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单例模式在系统中引入全局状态，增加了测试的复杂性。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1.使用一个变量来记录单例实例是否已经被创建。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getSingleton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2.使用闭包来创建私有变量。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Singleton1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3.使用Object.defineProperty来创建具有私有变量的单例。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Singleton2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Singleton2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Singleton2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Singleton2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抽象工厂模式（Abstract Factory）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专业解释：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抽象工厂模式提供一个接口用于创建一系列相关或相互依赖的对象，而无需指定具体类。客户端使用此接口选择所需的产品族中的产品对象。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通俗理解：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设想一个汽车工厂不仅能生产各种类型的车（如轿车、SUV等），还能生产配套的轮胎和内饰。客户只要告诉工厂要哪种类型的车，工厂就会相应地提供整套适合的汽车部件。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1YmM2Nzc0OWU2NGNhMjg4YTE0ZDA2ZWZlN2JhNDYifQ=="/>
  </w:docVars>
  <w:rsids>
    <w:rsidRoot w:val="1AA24D9F"/>
    <w:rsid w:val="07011CC2"/>
    <w:rsid w:val="07644792"/>
    <w:rsid w:val="07716F4D"/>
    <w:rsid w:val="09284798"/>
    <w:rsid w:val="0F2B6FD9"/>
    <w:rsid w:val="11466AA4"/>
    <w:rsid w:val="183C240D"/>
    <w:rsid w:val="1AA24D9F"/>
    <w:rsid w:val="1ED8781E"/>
    <w:rsid w:val="248D4C07"/>
    <w:rsid w:val="259F3D0B"/>
    <w:rsid w:val="28DA2E89"/>
    <w:rsid w:val="2A4254F9"/>
    <w:rsid w:val="2D1F32F4"/>
    <w:rsid w:val="323B4D81"/>
    <w:rsid w:val="32D07559"/>
    <w:rsid w:val="34B70380"/>
    <w:rsid w:val="3AE174A3"/>
    <w:rsid w:val="43446334"/>
    <w:rsid w:val="44A84E71"/>
    <w:rsid w:val="477DCE1E"/>
    <w:rsid w:val="477F61D9"/>
    <w:rsid w:val="47C61BB4"/>
    <w:rsid w:val="4D761E2D"/>
    <w:rsid w:val="573E1E21"/>
    <w:rsid w:val="598575C7"/>
    <w:rsid w:val="5B487E91"/>
    <w:rsid w:val="5CF9550F"/>
    <w:rsid w:val="5EFEBDE8"/>
    <w:rsid w:val="62AC01BA"/>
    <w:rsid w:val="65874C6D"/>
    <w:rsid w:val="660E7B0A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3C705F4"/>
    <w:rsid w:val="763B0C2D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555</Words>
  <Characters>948</Characters>
  <Lines>0</Lines>
  <Paragraphs>0</Paragraphs>
  <TotalTime>133</TotalTime>
  <ScaleCrop>false</ScaleCrop>
  <LinksUpToDate>false</LinksUpToDate>
  <CharactersWithSpaces>1084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Administrator</dc:creator>
  <cp:lastModifiedBy>黎明的天空</cp:lastModifiedBy>
  <dcterms:modified xsi:type="dcterms:W3CDTF">2024-06-04T10:30:59Z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BA62D65D158747EDA4B071C271D88E0C_12</vt:lpwstr>
  </property>
</Properties>
</file>