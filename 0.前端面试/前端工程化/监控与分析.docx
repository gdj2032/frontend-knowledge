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监控与分析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如何分析页面加载慢？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"https://www.jianshu.com/p/24b93b13e5a9"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/>
          <w:lang w:val="en-US" w:eastAsia="zh-CN"/>
        </w:rPr>
        <w:t>如何分析页面加载慢？</w:t>
      </w:r>
      <w:r>
        <w:rPr>
          <w:rFonts w:hint="default"/>
          <w:lang w:val="en-US" w:eastAsia="zh-CN"/>
        </w:rPr>
        <w:fldChar w:fldCharType="end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查看页面加载时间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现在的浏览器都是有开发者调试模式的，以chrome为例，打开页面后，按ctrl+shift+i，或者点击右键菜单里的检查，就进入了开发者模式，开发者模式里面有很多功能，跟页面加载时间相关的就是network标签。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影响页面加载的因素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js性能太差，阻塞页面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浏览器解析过程中，遇到&lt;script&gt;标签的时候，便会停止解析过程，转而去处理脚本，如果脚本是内联的，浏览器会先去执行这段内联的脚本，如果是外链的，那么先会去加载脚本，然后执行。在处理完脚本之后，浏览器便继续解析HTML文档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遇到js阻塞的情况，就需要具体去看代码的具体逻辑了，在这里不做详述。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某个请求慢阻塞页面的加载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一般遇到页面卡顿，我们首先都是会想到去network里面去查看，可以一眼便能看出页面具体的加载时间，以及每一个请求的详细耗时。比如我们打开爱奇艺《2017你的追剧报告》这一活动页。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同域名下的请求数过多导致Queueing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HTML页面是如何完成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方便理解，我们首先需要知道一个页面请求是如何完成的，即当我们在浏览器输入url按下enter后，究竟发生了一些什么事，这个应该是个经典面试题了，搜搜资料一大把，这里不详细解释。还是以爱奇艺那个活动页为例，url为http://www.iqiyi.com/common/2017summary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浏览器拿到你输入的url，解析出域名www.iqiyi.com，得到域名之后肯定要与这个服务器建立连接，而TCP/IP协议中连接是需要知道IP地址，所以首先需要走DNS查询，解析得到域名IP，然后再与该IP地址来三次经典的握手建立TCP连接，如果协议头是http则与目标IP的80端口通信，如果是https则是443端口，建立好TCP连接后，就可以发送http请求了，告诉服务器我需要get /common/2017summary.html这个地址下的文件内容，服务器收到请求，然后将这个2017summary.html超文本返回个浏览器，浏览器拿到这个html开始解析，blalalala......，最终就是我们所看到的页面内容。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页面里单个请求的各个时间段的含义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一般情况下html页面在解析渲染的过程中，会有大量的其他请求，比如外联的css、js、图片等等，这些资源都需要浏览器去重新发起http请求。这些请求其实也是类似的一个过程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我们再仔细看看这些单个请求的各个时间段，将鼠标悬停在waterfall字段，就是那个五颜六色的。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62375" cy="3409950"/>
            <wp:effectExtent l="0" t="0" r="22225" b="190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eueing请求排队的时间。关于这个，需要知道一个背景，就是浏览器与同一个域名建立的TCP连接数是有限制的，chrome设置的6个，如果说同一时间，发起的同一域名的请求超过了6个，这时候就需要排队了，也就是这个Queueing时间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Stalled是浏览器得到要发出这个请求的指令，到请求可以发出的等待时间，一般是代理协商、以及等待可复用的TCP连接释放的时间，不包括DNS查询、建立TCP连接等时间等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DNS Lookup DNS查询的时间，页面内任何新的域名都需要走一遍 完整的DNS查询过程，已经查询过的则走缓存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Initial Connection / Connecting 建立TCP连接的时间，包括TCP的三次握手和SSL的认证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SSL完成ssl认证的时间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Request sent/sending请求第一个字节发出前到最后一个字节发出后的时间，也就是上传时间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Waiting 请求发出后，到收到响应的第一个字节所花费的时间(Time To First Byte)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Content Download 收到响应的第一个字节，到接受完最后一个字节的时间，就是下载时间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TFangsong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9EAB35"/>
    <w:multiLevelType w:val="multilevel"/>
    <w:tmpl w:val="6A9EAB3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9284798"/>
    <w:rsid w:val="0F2B6FD9"/>
    <w:rsid w:val="183C240D"/>
    <w:rsid w:val="1AA24D9F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BA5B7C9"/>
    <w:rsid w:val="5CF9550F"/>
    <w:rsid w:val="5EFEBDE8"/>
    <w:rsid w:val="5F46EABD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D5DE8897"/>
    <w:rsid w:val="E5F9A046"/>
    <w:rsid w:val="E7FE3684"/>
    <w:rsid w:val="EFFF70E4"/>
    <w:rsid w:val="F5FFF9BC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cs="Times New Roman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iPriority w:val="0"/>
    <w:rPr>
      <w:color w:val="0000FF"/>
      <w:u w:val="single"/>
    </w:rPr>
  </w:style>
  <w:style w:type="paragraph" w:customStyle="1" w:styleId="15">
    <w:name w:val="代码块"/>
    <w:qFormat/>
    <w:uiPriority w:val="0"/>
    <w:pPr>
      <w:keepLines w:val="0"/>
      <w:widowControl w:val="0"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ADDDEC"/>
      <w:spacing w:line="240" w:lineRule="auto"/>
      <w:jc w:val="both"/>
    </w:pPr>
    <w:rPr>
      <w:rFonts w:hint="eastAsia" w:ascii="Times New Roman" w:hAnsi="Times New Roman" w:eastAsia="STFangsong" w:cs="Times New Roman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2018-05-28T01:24:00Z</dcterms:created>
  <dc:creator>Data</dc:creator>
  <cp:lastModifiedBy>黎明的天空</cp:lastModifiedBy>
  <dcterms:modified xsi:type="dcterms:W3CDTF">2024-11-03T14:03:39Z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45B39251466ACEDD24072667D7F4CA57_42</vt:lpwstr>
  </property>
</Properties>
</file>